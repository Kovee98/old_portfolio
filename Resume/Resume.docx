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396"/>
        <w:tblW w:w="451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Layout table for basic resume"/>
      </w:tblPr>
      <w:tblGrid>
        <w:gridCol w:w="1969"/>
        <w:gridCol w:w="7070"/>
      </w:tblGrid>
      <w:tr w:rsidR="00787809" w:rsidTr="00B83465">
        <w:trPr>
          <w:trHeight w:val="1058"/>
        </w:trPr>
        <w:tc>
          <w:tcPr>
            <w:tcW w:w="1969" w:type="dxa"/>
          </w:tcPr>
          <w:p w:rsidR="00787809" w:rsidRDefault="00787809" w:rsidP="00787809"/>
        </w:tc>
        <w:tc>
          <w:tcPr>
            <w:tcW w:w="7070" w:type="dxa"/>
            <w:tcMar>
              <w:bottom w:w="576" w:type="dxa"/>
            </w:tcMar>
          </w:tcPr>
          <w:p w:rsidR="00787809" w:rsidRDefault="007D65DB" w:rsidP="00787809">
            <w:pPr>
              <w:pStyle w:val="Name"/>
            </w:pPr>
            <w:sdt>
              <w:sdtPr>
                <w:alias w:val="Your Name"/>
                <w:tag w:val=""/>
                <w:id w:val="-936988443"/>
                <w:placeholder>
                  <w:docPart w:val="7CA10AA8F2634241B5AB7BCAE0DBCD2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787809">
                  <w:t>Joshua Kovalchik</w:t>
                </w:r>
              </w:sdtContent>
            </w:sdt>
          </w:p>
          <w:p w:rsidR="00787809" w:rsidRDefault="00787809" w:rsidP="00787809">
            <w:r>
              <w:t>800 E Spring St Cookeville, TN 38501  </w:t>
            </w:r>
            <w:r>
              <w:rPr>
                <w:rStyle w:val="Emphasis"/>
              </w:rPr>
              <w:t>|</w:t>
            </w:r>
            <w:r>
              <w:t> </w:t>
            </w:r>
            <w:r>
              <w:rPr>
                <w:kern w:val="20"/>
              </w:rPr>
              <w:t> </w:t>
            </w:r>
            <w:r>
              <w:t>Kovee98@gmail.com  </w:t>
            </w:r>
            <w:r>
              <w:rPr>
                <w:rStyle w:val="Emphasis"/>
              </w:rPr>
              <w:t>|</w:t>
            </w:r>
            <w:r>
              <w:t>  931-993-8720</w:t>
            </w:r>
          </w:p>
        </w:tc>
      </w:tr>
      <w:tr w:rsidR="00787809" w:rsidTr="00B83465">
        <w:trPr>
          <w:trHeight w:val="851"/>
        </w:trPr>
        <w:tc>
          <w:tcPr>
            <w:tcW w:w="1969" w:type="dxa"/>
          </w:tcPr>
          <w:p w:rsidR="00787809" w:rsidRDefault="00787809" w:rsidP="00787809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7070" w:type="dxa"/>
          </w:tcPr>
          <w:p w:rsidR="00787809" w:rsidRDefault="00787809" w:rsidP="00061CD1">
            <w:pPr>
              <w:spacing w:after="180"/>
            </w:pPr>
            <w:r>
              <w:t>Eager Computer Science s</w:t>
            </w:r>
            <w:r w:rsidR="006D3C5E">
              <w:t>tudent seeking an internship</w:t>
            </w:r>
            <w:r>
              <w:t xml:space="preserve"> as a Web Developer to get hands on experience.</w:t>
            </w:r>
          </w:p>
        </w:tc>
      </w:tr>
      <w:tr w:rsidR="00787809" w:rsidTr="00B83465">
        <w:trPr>
          <w:trHeight w:val="851"/>
        </w:trPr>
        <w:tc>
          <w:tcPr>
            <w:tcW w:w="1969" w:type="dxa"/>
          </w:tcPr>
          <w:p w:rsidR="00787809" w:rsidRDefault="00D05193" w:rsidP="00787809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070" w:type="dxa"/>
          </w:tcPr>
          <w:p w:rsidR="00D05193" w:rsidRPr="00037FCF" w:rsidRDefault="00D05193" w:rsidP="00D05193">
            <w:pPr>
              <w:pStyle w:val="Heading2"/>
              <w:outlineLvl w:val="1"/>
            </w:pPr>
            <w:r w:rsidRPr="00037FCF">
              <w:rPr>
                <w:rStyle w:val="Strong"/>
              </w:rPr>
              <w:t>Tennessee Tech University</w:t>
            </w:r>
            <w:r w:rsidRPr="00037FCF">
              <w:t xml:space="preserve">, </w:t>
            </w:r>
            <w:r>
              <w:rPr>
                <w:color w:val="222222"/>
              </w:rPr>
              <w:t>B.s. Computer Science</w:t>
            </w:r>
          </w:p>
          <w:p w:rsidR="00787809" w:rsidRDefault="00D05193" w:rsidP="00211245">
            <w:pPr>
              <w:pStyle w:val="Heading3"/>
              <w:outlineLvl w:val="2"/>
            </w:pPr>
            <w:r>
              <w:t xml:space="preserve">Expected </w:t>
            </w:r>
            <w:r w:rsidRPr="00420867">
              <w:rPr>
                <w:vanish/>
              </w:rPr>
              <w:t>g</w:t>
            </w:r>
            <w:bookmarkStart w:id="0" w:name="_GoBack"/>
            <w:bookmarkEnd w:id="0"/>
            <w:r w:rsidRPr="00420867">
              <w:rPr>
                <w:vanish/>
              </w:rPr>
              <w:t xml:space="preserve">raduation </w:t>
            </w:r>
            <w:r>
              <w:t>date: May 2019</w:t>
            </w:r>
          </w:p>
        </w:tc>
      </w:tr>
      <w:tr w:rsidR="00787809" w:rsidTr="007350F7">
        <w:trPr>
          <w:trHeight w:val="945"/>
        </w:trPr>
        <w:tc>
          <w:tcPr>
            <w:tcW w:w="1969" w:type="dxa"/>
          </w:tcPr>
          <w:p w:rsidR="00787809" w:rsidRDefault="00806169" w:rsidP="00787809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7070" w:type="dxa"/>
          </w:tcPr>
          <w:p w:rsidR="00787809" w:rsidRPr="00CC677A" w:rsidRDefault="00CC677A" w:rsidP="00360D5B">
            <w:pPr>
              <w:pStyle w:val="Heading2"/>
              <w:outlineLvl w:val="1"/>
              <w:rPr>
                <w:caps w:val="0"/>
              </w:rPr>
            </w:pPr>
            <w:r>
              <w:rPr>
                <w:caps w:val="0"/>
              </w:rPr>
              <w:t xml:space="preserve">Proficient in C++, </w:t>
            </w:r>
            <w:r w:rsidR="00B76F09">
              <w:rPr>
                <w:caps w:val="0"/>
              </w:rPr>
              <w:t>HTML,</w:t>
            </w:r>
            <w:r w:rsidR="00A930E7">
              <w:rPr>
                <w:caps w:val="0"/>
              </w:rPr>
              <w:t xml:space="preserve"> CSS,</w:t>
            </w:r>
            <w:r w:rsidR="00E64F1F">
              <w:rPr>
                <w:caps w:val="0"/>
              </w:rPr>
              <w:t xml:space="preserve"> </w:t>
            </w:r>
            <w:r w:rsidR="008A5662">
              <w:rPr>
                <w:caps w:val="0"/>
              </w:rPr>
              <w:t>JavaScript,</w:t>
            </w:r>
            <w:r w:rsidR="00360D5B">
              <w:rPr>
                <w:caps w:val="0"/>
              </w:rPr>
              <w:t xml:space="preserve"> Java, </w:t>
            </w:r>
            <w:r>
              <w:rPr>
                <w:caps w:val="0"/>
              </w:rPr>
              <w:t>R, and MATLAB programming languages as well as Git version control system.</w:t>
            </w:r>
          </w:p>
        </w:tc>
      </w:tr>
      <w:tr w:rsidR="00787809" w:rsidTr="00B83465">
        <w:trPr>
          <w:trHeight w:val="851"/>
        </w:trPr>
        <w:tc>
          <w:tcPr>
            <w:tcW w:w="1969" w:type="dxa"/>
          </w:tcPr>
          <w:p w:rsidR="00787809" w:rsidRDefault="00787809" w:rsidP="00787809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070" w:type="dxa"/>
          </w:tcPr>
          <w:p w:rsidR="00787809" w:rsidRPr="00D14859" w:rsidRDefault="00787809" w:rsidP="00787809">
            <w:pPr>
              <w:pStyle w:val="Heading2"/>
              <w:outlineLvl w:val="1"/>
              <w:rPr>
                <w:i/>
                <w:caps w:val="0"/>
                <w:sz w:val="16"/>
              </w:rPr>
            </w:pPr>
            <w:r>
              <w:rPr>
                <w:rStyle w:val="Strong"/>
              </w:rPr>
              <w:t>Customer Service Representative</w:t>
            </w:r>
            <w:r>
              <w:t xml:space="preserve"> Herald citizen</w:t>
            </w:r>
            <w:r w:rsidR="00D14859">
              <w:t xml:space="preserve"> </w:t>
            </w:r>
            <w:r w:rsidR="00D14859">
              <w:rPr>
                <w:i/>
                <w:caps w:val="0"/>
              </w:rPr>
              <w:t>Cookeville, TN 38501</w:t>
            </w:r>
          </w:p>
          <w:p w:rsidR="00787809" w:rsidRDefault="00787809" w:rsidP="00787809">
            <w:pPr>
              <w:pStyle w:val="Heading3"/>
              <w:outlineLvl w:val="2"/>
            </w:pPr>
            <w:r>
              <w:t>May 2016 - Present</w:t>
            </w:r>
          </w:p>
          <w:p w:rsidR="00787809" w:rsidRPr="00451B59" w:rsidRDefault="00A66F55" w:rsidP="00787809">
            <w:pPr>
              <w:pStyle w:val="Heading2"/>
              <w:outlineLvl w:val="1"/>
              <w:rPr>
                <w:rStyle w:val="Strong"/>
                <w:caps w:val="0"/>
              </w:rPr>
            </w:pPr>
            <w:r>
              <w:rPr>
                <w:caps w:val="0"/>
              </w:rPr>
              <w:t>Answered p</w:t>
            </w:r>
            <w:r w:rsidR="004F336B">
              <w:rPr>
                <w:caps w:val="0"/>
              </w:rPr>
              <w:t>hone calls, filled out paper work</w:t>
            </w:r>
            <w:r w:rsidR="00787809">
              <w:rPr>
                <w:caps w:val="0"/>
              </w:rPr>
              <w:t xml:space="preserve">, and </w:t>
            </w:r>
            <w:r w:rsidR="004F336B">
              <w:rPr>
                <w:caps w:val="0"/>
              </w:rPr>
              <w:t xml:space="preserve">ran computer searches </w:t>
            </w:r>
            <w:r w:rsidR="00787809">
              <w:rPr>
                <w:caps w:val="0"/>
              </w:rPr>
              <w:t>to assist the customers that called in.</w:t>
            </w:r>
          </w:p>
          <w:p w:rsidR="00787809" w:rsidRDefault="00787809" w:rsidP="00787809">
            <w:pPr>
              <w:pStyle w:val="Heading2"/>
              <w:outlineLvl w:val="1"/>
              <w:rPr>
                <w:rStyle w:val="Strong"/>
              </w:rPr>
            </w:pPr>
          </w:p>
          <w:p w:rsidR="00787809" w:rsidRDefault="00787809" w:rsidP="00787809">
            <w:pPr>
              <w:pStyle w:val="Heading2"/>
              <w:outlineLvl w:val="1"/>
              <w:rPr>
                <w:rStyle w:val="Strong"/>
              </w:rPr>
            </w:pPr>
          </w:p>
          <w:p w:rsidR="00787809" w:rsidRPr="00D14859" w:rsidRDefault="00787809" w:rsidP="00D14859">
            <w:pPr>
              <w:pStyle w:val="Heading2"/>
              <w:outlineLvl w:val="1"/>
              <w:rPr>
                <w:i/>
                <w:caps w:val="0"/>
                <w:sz w:val="16"/>
              </w:rPr>
            </w:pPr>
            <w:r>
              <w:rPr>
                <w:rStyle w:val="Strong"/>
              </w:rPr>
              <w:t>Sales Associate</w:t>
            </w:r>
            <w:r>
              <w:t xml:space="preserve"> Walmart</w:t>
            </w:r>
            <w:r w:rsidR="00D14859">
              <w:rPr>
                <w:i/>
                <w:caps w:val="0"/>
              </w:rPr>
              <w:t xml:space="preserve"> Spring Hill, TN 37174</w:t>
            </w:r>
          </w:p>
          <w:p w:rsidR="00787809" w:rsidRDefault="00787809" w:rsidP="00787809">
            <w:pPr>
              <w:pStyle w:val="Heading3"/>
              <w:outlineLvl w:val="2"/>
            </w:pPr>
            <w:r>
              <w:t>March 2014 – March 2016</w:t>
            </w:r>
          </w:p>
          <w:p w:rsidR="00787809" w:rsidRDefault="00787809" w:rsidP="00787809">
            <w:r>
              <w:t>Customer Service</w:t>
            </w:r>
          </w:p>
          <w:p w:rsidR="00F50396" w:rsidRDefault="00F50396" w:rsidP="00787809"/>
          <w:p w:rsidR="00F50396" w:rsidRDefault="00F50396" w:rsidP="00787809"/>
          <w:p w:rsidR="00F50396" w:rsidRDefault="002951EE" w:rsidP="00F50396">
            <w:pPr>
              <w:pStyle w:val="Heading2"/>
              <w:outlineLvl w:val="1"/>
            </w:pPr>
            <w:r>
              <w:rPr>
                <w:rStyle w:val="Strong"/>
              </w:rPr>
              <w:t>cashier</w:t>
            </w:r>
            <w:r w:rsidR="00F50396">
              <w:t xml:space="preserve"> </w:t>
            </w:r>
            <w:r>
              <w:t>Taco bell/pizza hut</w:t>
            </w:r>
            <w:r w:rsidR="001714DD">
              <w:rPr>
                <w:i/>
                <w:caps w:val="0"/>
              </w:rPr>
              <w:t xml:space="preserve"> Columbia, TN 3</w:t>
            </w:r>
            <w:r w:rsidR="00D9646A">
              <w:rPr>
                <w:i/>
                <w:caps w:val="0"/>
              </w:rPr>
              <w:t>8401</w:t>
            </w:r>
          </w:p>
          <w:p w:rsidR="00787809" w:rsidRDefault="002951EE" w:rsidP="00200869">
            <w:pPr>
              <w:pStyle w:val="Heading3"/>
              <w:outlineLvl w:val="2"/>
            </w:pPr>
            <w:r>
              <w:t>February 2013 – March 2014</w:t>
            </w:r>
          </w:p>
          <w:p w:rsidR="003F3977" w:rsidRDefault="003F3977" w:rsidP="00200869">
            <w:pPr>
              <w:pStyle w:val="Heading3"/>
              <w:outlineLvl w:val="2"/>
            </w:pPr>
          </w:p>
        </w:tc>
      </w:tr>
      <w:tr w:rsidR="00787809" w:rsidTr="00B83465">
        <w:trPr>
          <w:trHeight w:val="308"/>
        </w:trPr>
        <w:tc>
          <w:tcPr>
            <w:tcW w:w="1969" w:type="dxa"/>
          </w:tcPr>
          <w:p w:rsidR="00787809" w:rsidRDefault="00787809" w:rsidP="00787809">
            <w:pPr>
              <w:pStyle w:val="Heading1"/>
              <w:outlineLvl w:val="0"/>
            </w:pPr>
            <w:r>
              <w:t>References</w:t>
            </w:r>
          </w:p>
        </w:tc>
        <w:tc>
          <w:tcPr>
            <w:tcW w:w="7070" w:type="dxa"/>
          </w:tcPr>
          <w:p w:rsidR="00787809" w:rsidRDefault="00693189" w:rsidP="00787809">
            <w:pPr>
              <w:pStyle w:val="Heading2"/>
              <w:outlineLvl w:val="1"/>
              <w:rPr>
                <w:caps w:val="0"/>
                <w:color w:val="262626" w:themeColor="text1" w:themeTint="D9"/>
                <w:kern w:val="0"/>
              </w:rPr>
            </w:pPr>
            <w:proofErr w:type="gramStart"/>
            <w:r>
              <w:rPr>
                <w:caps w:val="0"/>
                <w:color w:val="262626" w:themeColor="text1" w:themeTint="D9"/>
                <w:kern w:val="0"/>
              </w:rPr>
              <w:t>Furnished upon request.</w:t>
            </w:r>
            <w:proofErr w:type="gramEnd"/>
          </w:p>
          <w:p w:rsidR="00787809" w:rsidRDefault="00787809" w:rsidP="00787809">
            <w:pPr>
              <w:pStyle w:val="Heading2"/>
              <w:outlineLvl w:val="1"/>
              <w:rPr>
                <w:caps w:val="0"/>
                <w:color w:val="262626" w:themeColor="text1" w:themeTint="D9"/>
                <w:kern w:val="0"/>
              </w:rPr>
            </w:pPr>
          </w:p>
          <w:p w:rsidR="00787809" w:rsidRDefault="00787809" w:rsidP="00787809">
            <w:pPr>
              <w:pStyle w:val="Heading2"/>
              <w:outlineLvl w:val="1"/>
            </w:pPr>
          </w:p>
        </w:tc>
      </w:tr>
    </w:tbl>
    <w:p w:rsidR="00F26352" w:rsidRDefault="00F26352"/>
    <w:sectPr w:rsidR="00F26352">
      <w:footerReference w:type="default" r:id="rId8"/>
      <w:pgSz w:w="12240" w:h="15840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5DB" w:rsidRDefault="007D65DB">
      <w:pPr>
        <w:spacing w:after="0" w:line="240" w:lineRule="auto"/>
      </w:pPr>
      <w:r>
        <w:separator/>
      </w:r>
    </w:p>
  </w:endnote>
  <w:endnote w:type="continuationSeparator" w:id="0">
    <w:p w:rsidR="007D65DB" w:rsidRDefault="007D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352" w:rsidRDefault="0092649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85DF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5DB" w:rsidRDefault="007D65DB">
      <w:pPr>
        <w:spacing w:after="0" w:line="240" w:lineRule="auto"/>
      </w:pPr>
      <w:r>
        <w:separator/>
      </w:r>
    </w:p>
  </w:footnote>
  <w:footnote w:type="continuationSeparator" w:id="0">
    <w:p w:rsidR="007D65DB" w:rsidRDefault="007D6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0C7"/>
    <w:rsid w:val="000124F0"/>
    <w:rsid w:val="00037FCF"/>
    <w:rsid w:val="00061CD1"/>
    <w:rsid w:val="000C4588"/>
    <w:rsid w:val="000E43CE"/>
    <w:rsid w:val="00122EC6"/>
    <w:rsid w:val="001324FB"/>
    <w:rsid w:val="001714DD"/>
    <w:rsid w:val="001B236A"/>
    <w:rsid w:val="001B3CD3"/>
    <w:rsid w:val="00200869"/>
    <w:rsid w:val="00211245"/>
    <w:rsid w:val="00225967"/>
    <w:rsid w:val="002262E5"/>
    <w:rsid w:val="002951EE"/>
    <w:rsid w:val="002B1B26"/>
    <w:rsid w:val="002B33EC"/>
    <w:rsid w:val="002D1F03"/>
    <w:rsid w:val="00306110"/>
    <w:rsid w:val="00360D5B"/>
    <w:rsid w:val="003F3977"/>
    <w:rsid w:val="00420867"/>
    <w:rsid w:val="004250C7"/>
    <w:rsid w:val="00451B59"/>
    <w:rsid w:val="004F336B"/>
    <w:rsid w:val="00585DFB"/>
    <w:rsid w:val="00590C97"/>
    <w:rsid w:val="005945F1"/>
    <w:rsid w:val="00640369"/>
    <w:rsid w:val="006855F5"/>
    <w:rsid w:val="00693189"/>
    <w:rsid w:val="006D3C5E"/>
    <w:rsid w:val="00731BCA"/>
    <w:rsid w:val="007350F7"/>
    <w:rsid w:val="0075527E"/>
    <w:rsid w:val="00787809"/>
    <w:rsid w:val="007D65DB"/>
    <w:rsid w:val="00806169"/>
    <w:rsid w:val="00820BE0"/>
    <w:rsid w:val="00822F06"/>
    <w:rsid w:val="008431CE"/>
    <w:rsid w:val="008713F4"/>
    <w:rsid w:val="008A5662"/>
    <w:rsid w:val="008F2A96"/>
    <w:rsid w:val="00926497"/>
    <w:rsid w:val="009A365B"/>
    <w:rsid w:val="00A66F55"/>
    <w:rsid w:val="00A930E7"/>
    <w:rsid w:val="00B35008"/>
    <w:rsid w:val="00B52775"/>
    <w:rsid w:val="00B76F09"/>
    <w:rsid w:val="00B7794D"/>
    <w:rsid w:val="00B83465"/>
    <w:rsid w:val="00BC044D"/>
    <w:rsid w:val="00BD2773"/>
    <w:rsid w:val="00CC677A"/>
    <w:rsid w:val="00D05193"/>
    <w:rsid w:val="00D14859"/>
    <w:rsid w:val="00D9646A"/>
    <w:rsid w:val="00DA3825"/>
    <w:rsid w:val="00DC1DD1"/>
    <w:rsid w:val="00DD74F4"/>
    <w:rsid w:val="00E01F36"/>
    <w:rsid w:val="00E1726C"/>
    <w:rsid w:val="00E26A11"/>
    <w:rsid w:val="00E51FB3"/>
    <w:rsid w:val="00E64F1F"/>
    <w:rsid w:val="00F26352"/>
    <w:rsid w:val="00F50396"/>
    <w:rsid w:val="00F9703D"/>
    <w:rsid w:val="00FA3469"/>
    <w:rsid w:val="00FC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5" w:unhideWhenUsed="0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5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Emphasis">
    <w:name w:val="Emphasis"/>
    <w:basedOn w:val="DefaultParagraphFont"/>
    <w:uiPriority w:val="4"/>
    <w:unhideWhenUsed/>
    <w:qFormat/>
    <w:rPr>
      <w:b/>
      <w:iCs w:val="0"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A10AA8F2634241B5AB7BCAE0DBC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BD3DD-081B-46F4-9C66-AF34F96A14D9}"/>
      </w:docPartPr>
      <w:docPartBody>
        <w:p w:rsidR="00083649" w:rsidRDefault="00C60D7A" w:rsidP="00C60D7A">
          <w:pPr>
            <w:pStyle w:val="7CA10AA8F2634241B5AB7BCAE0DBCD2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7A"/>
    <w:rsid w:val="00083649"/>
    <w:rsid w:val="002222AF"/>
    <w:rsid w:val="002E37ED"/>
    <w:rsid w:val="0034130B"/>
    <w:rsid w:val="004B7F6F"/>
    <w:rsid w:val="005E335B"/>
    <w:rsid w:val="007B3C5D"/>
    <w:rsid w:val="00B105CA"/>
    <w:rsid w:val="00C04A02"/>
    <w:rsid w:val="00C6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5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F5F1DC9D4A46858CB0574889F8688A">
    <w:name w:val="21F5F1DC9D4A46858CB0574889F8688A"/>
  </w:style>
  <w:style w:type="paragraph" w:customStyle="1" w:styleId="2DFE1068F2FC42F29C5D0F0C77DBAA69">
    <w:name w:val="2DFE1068F2FC42F29C5D0F0C77DBAA69"/>
  </w:style>
  <w:style w:type="paragraph" w:customStyle="1" w:styleId="E631CEC7D9A144A3A244F57C1A371058">
    <w:name w:val="E631CEC7D9A144A3A244F57C1A371058"/>
  </w:style>
  <w:style w:type="paragraph" w:customStyle="1" w:styleId="3C66C5F8ABFE44CB842A0ADCCAEE10E3">
    <w:name w:val="3C66C5F8ABFE44CB842A0ADCCAEE10E3"/>
  </w:style>
  <w:style w:type="paragraph" w:customStyle="1" w:styleId="40D2AD0B1E9E436AA1460A0237DF8799">
    <w:name w:val="40D2AD0B1E9E436AA1460A0237DF8799"/>
  </w:style>
  <w:style w:type="paragraph" w:customStyle="1" w:styleId="8B65B77B3FE14357A00A21F05D42A0C5">
    <w:name w:val="8B65B77B3FE14357A00A21F05D42A0C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AD6F552D1C478FAEF9663F2369FB4B">
    <w:name w:val="ECAD6F552D1C478FAEF9663F2369FB4B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AC0718F477E54048B1909CE12CBAB22D">
    <w:name w:val="AC0718F477E54048B1909CE12CBAB22D"/>
  </w:style>
  <w:style w:type="paragraph" w:customStyle="1" w:styleId="243468E7EFB9439BB248FBE9C6893390">
    <w:name w:val="243468E7EFB9439BB248FBE9C6893390"/>
  </w:style>
  <w:style w:type="paragraph" w:customStyle="1" w:styleId="4953CA983719431DB5C9076182D4C812">
    <w:name w:val="4953CA983719431DB5C9076182D4C812"/>
  </w:style>
  <w:style w:type="paragraph" w:customStyle="1" w:styleId="610ACAC3481C47C09DE5CCEBEE20B52A">
    <w:name w:val="610ACAC3481C47C09DE5CCEBEE20B52A"/>
  </w:style>
  <w:style w:type="paragraph" w:customStyle="1" w:styleId="35D782E11F4F492F9BCA35FEEB997EC9">
    <w:name w:val="35D782E11F4F492F9BCA35FEEB997EC9"/>
  </w:style>
  <w:style w:type="paragraph" w:customStyle="1" w:styleId="B54362C25F824530BD223EF69D2FAD86">
    <w:name w:val="B54362C25F824530BD223EF69D2FAD86"/>
  </w:style>
  <w:style w:type="paragraph" w:customStyle="1" w:styleId="9FB1FB1A98C44F03A15C76E5979F8F70">
    <w:name w:val="9FB1FB1A98C44F03A15C76E5979F8F70"/>
  </w:style>
  <w:style w:type="paragraph" w:customStyle="1" w:styleId="540B9440D6FD4501B58DE9BDF7C1260D">
    <w:name w:val="540B9440D6FD4501B58DE9BDF7C1260D"/>
  </w:style>
  <w:style w:type="paragraph" w:customStyle="1" w:styleId="8B4ACB7D83414D1B86D17C03548EDD54">
    <w:name w:val="8B4ACB7D83414D1B86D17C03548EDD54"/>
  </w:style>
  <w:style w:type="paragraph" w:customStyle="1" w:styleId="F31EC513832C4BC99F435D78706012D5">
    <w:name w:val="F31EC513832C4BC99F435D78706012D5"/>
  </w:style>
  <w:style w:type="paragraph" w:customStyle="1" w:styleId="6DCDD2809B994231848F9ACD64CAF4D0">
    <w:name w:val="6DCDD2809B994231848F9ACD64CAF4D0"/>
  </w:style>
  <w:style w:type="paragraph" w:customStyle="1" w:styleId="3EF957DDBA3D4163B9EECA5A551DE421">
    <w:name w:val="3EF957DDBA3D4163B9EECA5A551DE421"/>
  </w:style>
  <w:style w:type="paragraph" w:customStyle="1" w:styleId="AA5637ADED604160BD08F0E1C74DEDF4">
    <w:name w:val="AA5637ADED604160BD08F0E1C74DEDF4"/>
  </w:style>
  <w:style w:type="paragraph" w:customStyle="1" w:styleId="CB22AAE46AC6479BA48E496F25463E85">
    <w:name w:val="CB22AAE46AC6479BA48E496F25463E85"/>
  </w:style>
  <w:style w:type="paragraph" w:customStyle="1" w:styleId="8E473F0BC5EC49608C52BA4F117C510E">
    <w:name w:val="8E473F0BC5EC49608C52BA4F117C510E"/>
  </w:style>
  <w:style w:type="paragraph" w:customStyle="1" w:styleId="0FBF58FE2EDD4CEB8EBFC4784BC702B5">
    <w:name w:val="0FBF58FE2EDD4CEB8EBFC4784BC702B5"/>
  </w:style>
  <w:style w:type="paragraph" w:customStyle="1" w:styleId="7CA10AA8F2634241B5AB7BCAE0DBCD28">
    <w:name w:val="7CA10AA8F2634241B5AB7BCAE0DBCD28"/>
    <w:rsid w:val="00C60D7A"/>
  </w:style>
  <w:style w:type="paragraph" w:customStyle="1" w:styleId="E798177D7D914D4DA96CFEA8619BBD0A">
    <w:name w:val="E798177D7D914D4DA96CFEA8619BBD0A"/>
    <w:rsid w:val="00C60D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5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F5F1DC9D4A46858CB0574889F8688A">
    <w:name w:val="21F5F1DC9D4A46858CB0574889F8688A"/>
  </w:style>
  <w:style w:type="paragraph" w:customStyle="1" w:styleId="2DFE1068F2FC42F29C5D0F0C77DBAA69">
    <w:name w:val="2DFE1068F2FC42F29C5D0F0C77DBAA69"/>
  </w:style>
  <w:style w:type="paragraph" w:customStyle="1" w:styleId="E631CEC7D9A144A3A244F57C1A371058">
    <w:name w:val="E631CEC7D9A144A3A244F57C1A371058"/>
  </w:style>
  <w:style w:type="paragraph" w:customStyle="1" w:styleId="3C66C5F8ABFE44CB842A0ADCCAEE10E3">
    <w:name w:val="3C66C5F8ABFE44CB842A0ADCCAEE10E3"/>
  </w:style>
  <w:style w:type="paragraph" w:customStyle="1" w:styleId="40D2AD0B1E9E436AA1460A0237DF8799">
    <w:name w:val="40D2AD0B1E9E436AA1460A0237DF8799"/>
  </w:style>
  <w:style w:type="paragraph" w:customStyle="1" w:styleId="8B65B77B3FE14357A00A21F05D42A0C5">
    <w:name w:val="8B65B77B3FE14357A00A21F05D42A0C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AD6F552D1C478FAEF9663F2369FB4B">
    <w:name w:val="ECAD6F552D1C478FAEF9663F2369FB4B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AC0718F477E54048B1909CE12CBAB22D">
    <w:name w:val="AC0718F477E54048B1909CE12CBAB22D"/>
  </w:style>
  <w:style w:type="paragraph" w:customStyle="1" w:styleId="243468E7EFB9439BB248FBE9C6893390">
    <w:name w:val="243468E7EFB9439BB248FBE9C6893390"/>
  </w:style>
  <w:style w:type="paragraph" w:customStyle="1" w:styleId="4953CA983719431DB5C9076182D4C812">
    <w:name w:val="4953CA983719431DB5C9076182D4C812"/>
  </w:style>
  <w:style w:type="paragraph" w:customStyle="1" w:styleId="610ACAC3481C47C09DE5CCEBEE20B52A">
    <w:name w:val="610ACAC3481C47C09DE5CCEBEE20B52A"/>
  </w:style>
  <w:style w:type="paragraph" w:customStyle="1" w:styleId="35D782E11F4F492F9BCA35FEEB997EC9">
    <w:name w:val="35D782E11F4F492F9BCA35FEEB997EC9"/>
  </w:style>
  <w:style w:type="paragraph" w:customStyle="1" w:styleId="B54362C25F824530BD223EF69D2FAD86">
    <w:name w:val="B54362C25F824530BD223EF69D2FAD86"/>
  </w:style>
  <w:style w:type="paragraph" w:customStyle="1" w:styleId="9FB1FB1A98C44F03A15C76E5979F8F70">
    <w:name w:val="9FB1FB1A98C44F03A15C76E5979F8F70"/>
  </w:style>
  <w:style w:type="paragraph" w:customStyle="1" w:styleId="540B9440D6FD4501B58DE9BDF7C1260D">
    <w:name w:val="540B9440D6FD4501B58DE9BDF7C1260D"/>
  </w:style>
  <w:style w:type="paragraph" w:customStyle="1" w:styleId="8B4ACB7D83414D1B86D17C03548EDD54">
    <w:name w:val="8B4ACB7D83414D1B86D17C03548EDD54"/>
  </w:style>
  <w:style w:type="paragraph" w:customStyle="1" w:styleId="F31EC513832C4BC99F435D78706012D5">
    <w:name w:val="F31EC513832C4BC99F435D78706012D5"/>
  </w:style>
  <w:style w:type="paragraph" w:customStyle="1" w:styleId="6DCDD2809B994231848F9ACD64CAF4D0">
    <w:name w:val="6DCDD2809B994231848F9ACD64CAF4D0"/>
  </w:style>
  <w:style w:type="paragraph" w:customStyle="1" w:styleId="3EF957DDBA3D4163B9EECA5A551DE421">
    <w:name w:val="3EF957DDBA3D4163B9EECA5A551DE421"/>
  </w:style>
  <w:style w:type="paragraph" w:customStyle="1" w:styleId="AA5637ADED604160BD08F0E1C74DEDF4">
    <w:name w:val="AA5637ADED604160BD08F0E1C74DEDF4"/>
  </w:style>
  <w:style w:type="paragraph" w:customStyle="1" w:styleId="CB22AAE46AC6479BA48E496F25463E85">
    <w:name w:val="CB22AAE46AC6479BA48E496F25463E85"/>
  </w:style>
  <w:style w:type="paragraph" w:customStyle="1" w:styleId="8E473F0BC5EC49608C52BA4F117C510E">
    <w:name w:val="8E473F0BC5EC49608C52BA4F117C510E"/>
  </w:style>
  <w:style w:type="paragraph" w:customStyle="1" w:styleId="0FBF58FE2EDD4CEB8EBFC4784BC702B5">
    <w:name w:val="0FBF58FE2EDD4CEB8EBFC4784BC702B5"/>
  </w:style>
  <w:style w:type="paragraph" w:customStyle="1" w:styleId="7CA10AA8F2634241B5AB7BCAE0DBCD28">
    <w:name w:val="7CA10AA8F2634241B5AB7BCAE0DBCD28"/>
    <w:rsid w:val="00C60D7A"/>
  </w:style>
  <w:style w:type="paragraph" w:customStyle="1" w:styleId="E798177D7D914D4DA96CFEA8619BBD0A">
    <w:name w:val="E798177D7D914D4DA96CFEA8619BBD0A"/>
    <w:rsid w:val="00C60D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Kovalchik</dc:creator>
  <cp:keywords/>
  <dc:description/>
  <cp:lastModifiedBy>Joshua</cp:lastModifiedBy>
  <cp:revision>60</cp:revision>
  <dcterms:created xsi:type="dcterms:W3CDTF">2016-09-05T17:48:00Z</dcterms:created>
  <dcterms:modified xsi:type="dcterms:W3CDTF">2016-10-07T15:03:00Z</dcterms:modified>
  <cp:version/>
</cp:coreProperties>
</file>